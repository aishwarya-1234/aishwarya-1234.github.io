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8F2E5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25B5D7D5" wp14:editId="4C25D641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DFAC175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12B1841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2994737" wp14:editId="2D4DED63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B7FAF0F" w14:textId="45C021B4" w:rsidR="00D077E9" w:rsidRPr="004C407A" w:rsidRDefault="004C407A" w:rsidP="00D077E9">
                                  <w:pPr>
                                    <w:pStyle w:val="Title"/>
                                    <w:spacing w:after="0"/>
                                    <w:rPr>
                                      <w:sz w:val="40"/>
                                    </w:rPr>
                                  </w:pPr>
                                  <w:r w:rsidRPr="004C407A">
                                    <w:rPr>
                                      <w:sz w:val="40"/>
                                    </w:rPr>
                                    <w:t>CSCI 4970/6970 Front-End Web Development CLASS PROJECT FALL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299473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5B7FAF0F" w14:textId="45C021B4" w:rsidR="00D077E9" w:rsidRPr="004C407A" w:rsidRDefault="004C407A" w:rsidP="00D077E9">
                            <w:pPr>
                              <w:pStyle w:val="Title"/>
                              <w:spacing w:after="0"/>
                              <w:rPr>
                                <w:sz w:val="40"/>
                              </w:rPr>
                            </w:pPr>
                            <w:r w:rsidRPr="004C407A">
                              <w:rPr>
                                <w:sz w:val="40"/>
                              </w:rPr>
                              <w:t>CSCI 4970/6970 Front-End Web Development CLASS PROJECT FALL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D4E4005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198B1BA" wp14:editId="79E70056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F7BD80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632e62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0BFADF19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7DC5D79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168D13EE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E7911D77F3A04891A42812C1417E6EAA"/>
              </w:placeholder>
              <w15:appearance w15:val="hidden"/>
            </w:sdtPr>
            <w:sdtEndPr/>
            <w:sdtContent>
              <w:p w14:paraId="324D8A64" w14:textId="6C4981CF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2404F1">
                  <w:rPr>
                    <w:rStyle w:val="SubtitleChar"/>
                    <w:b w:val="0"/>
                    <w:noProof/>
                  </w:rPr>
                  <w:t>December 4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63C2DCAB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2E04E64B" wp14:editId="0D039940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76A19E2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632e62 [3215]" strokeweight="3pt">
                      <w10:anchorlock/>
                    </v:line>
                  </w:pict>
                </mc:Fallback>
              </mc:AlternateContent>
            </w:r>
          </w:p>
          <w:p w14:paraId="45986AC1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34457C4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6FE7B206" w14:textId="66E91D6C" w:rsidR="00D077E9" w:rsidRDefault="00200A5E" w:rsidP="00D077E9">
            <w:sdt>
              <w:sdtPr>
                <w:id w:val="-1740469667"/>
                <w:placeholder>
                  <w:docPart w:val="4BE0CA03000749FAB6464C309A593DE1"/>
                </w:placeholder>
                <w15:appearance w15:val="hidden"/>
              </w:sdtPr>
              <w:sdtEndPr/>
              <w:sdtContent>
                <w:r w:rsidR="004C407A">
                  <w:t>AUM UNIVERSITY</w:t>
                </w:r>
              </w:sdtContent>
            </w:sdt>
          </w:p>
          <w:p w14:paraId="7465692C" w14:textId="18957695" w:rsidR="004C407A" w:rsidRDefault="004C407A" w:rsidP="00D077E9">
            <w:r>
              <w:t>Instructor: Kelvin Gao</w:t>
            </w:r>
          </w:p>
          <w:p w14:paraId="26A57663" w14:textId="3FA33CEF"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FDDCFE7D92684A069B665321EBB535A9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4C407A">
                  <w:t>AISHWARYA</w:t>
                </w:r>
              </w:sdtContent>
            </w:sdt>
          </w:p>
          <w:p w14:paraId="34BB753A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3D424D7B" w14:textId="35CC3A8B" w:rsidR="00D077E9" w:rsidRDefault="00D077E9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04124FF" wp14:editId="569AAE83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ABDEC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755dd9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2CEA728" wp14:editId="3CEF7D60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BA6FDE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6065A74C" w14:textId="29DB944B" w:rsidR="00990DE7" w:rsidRDefault="00990DE7" w:rsidP="00D077E9">
      <w:pPr>
        <w:pStyle w:val="Heading1"/>
      </w:pPr>
      <w:r w:rsidRPr="00DE175B">
        <w:rPr>
          <w:sz w:val="40"/>
        </w:rPr>
        <w:lastRenderedPageBreak/>
        <w:t>Introduction</w:t>
      </w:r>
      <w:r>
        <w:t>:</w:t>
      </w:r>
    </w:p>
    <w:p w14:paraId="5B3DC605" w14:textId="71B0009E" w:rsidR="00990DE7" w:rsidRPr="00990DE7" w:rsidRDefault="00990DE7" w:rsidP="00D077E9">
      <w:pPr>
        <w:pStyle w:val="Heading1"/>
        <w:rPr>
          <w:b w:val="0"/>
          <w:sz w:val="24"/>
          <w:szCs w:val="24"/>
        </w:rPr>
      </w:pPr>
      <w:r>
        <w:tab/>
      </w:r>
      <w:r w:rsidRPr="00990DE7">
        <w:rPr>
          <w:b w:val="0"/>
          <w:sz w:val="24"/>
          <w:szCs w:val="24"/>
        </w:rPr>
        <w:t>I have selected Front-End Web Development CLASS PROJECT</w:t>
      </w:r>
      <w:r>
        <w:rPr>
          <w:b w:val="0"/>
          <w:sz w:val="24"/>
          <w:szCs w:val="24"/>
        </w:rPr>
        <w:t xml:space="preserve"> to redesign </w:t>
      </w:r>
      <w:r w:rsidR="002F2AF4">
        <w:rPr>
          <w:b w:val="0"/>
          <w:sz w:val="24"/>
          <w:szCs w:val="24"/>
        </w:rPr>
        <w:t>website of computer sci. department. I have used most popular technique called HTML, CSS, Javascript to design all the pages. All the screenshots are attached herewith.</w:t>
      </w:r>
    </w:p>
    <w:p w14:paraId="33A32E1E" w14:textId="371CA152" w:rsidR="00D077E9" w:rsidRPr="00DE175B" w:rsidRDefault="004C407A" w:rsidP="00D077E9">
      <w:pPr>
        <w:pStyle w:val="Heading1"/>
        <w:rPr>
          <w:sz w:val="40"/>
        </w:rPr>
      </w:pPr>
      <w:r w:rsidRPr="00DE175B">
        <w:rPr>
          <w:sz w:val="40"/>
        </w:rPr>
        <w:t>Project Screenshots:</w:t>
      </w:r>
    </w:p>
    <w:p w14:paraId="52DE8FBE" w14:textId="4786728A" w:rsidR="004C407A" w:rsidRDefault="004C407A" w:rsidP="00D077E9">
      <w:pPr>
        <w:pStyle w:val="Heading1"/>
        <w:rPr>
          <w:b w:val="0"/>
          <w:sz w:val="28"/>
        </w:rPr>
      </w:pPr>
      <w:r w:rsidRPr="004C407A">
        <w:rPr>
          <w:b w:val="0"/>
          <w:sz w:val="28"/>
        </w:rPr>
        <w:t>HomePage:</w:t>
      </w:r>
    </w:p>
    <w:p w14:paraId="0BE4E01B" w14:textId="1C22F618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6F75FA0C" wp14:editId="182A1F0F">
            <wp:extent cx="6309360" cy="5601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B9B5" w14:textId="5F9E84E6" w:rsidR="004C407A" w:rsidRDefault="004C407A" w:rsidP="00D077E9">
      <w:pPr>
        <w:pStyle w:val="Heading1"/>
        <w:rPr>
          <w:b w:val="0"/>
          <w:sz w:val="28"/>
        </w:rPr>
      </w:pPr>
    </w:p>
    <w:p w14:paraId="1E036498" w14:textId="6C2BAB24" w:rsidR="004C407A" w:rsidRDefault="004C407A" w:rsidP="00D077E9">
      <w:pPr>
        <w:pStyle w:val="Heading1"/>
        <w:rPr>
          <w:b w:val="0"/>
          <w:sz w:val="28"/>
        </w:rPr>
      </w:pPr>
      <w:r>
        <w:rPr>
          <w:b w:val="0"/>
          <w:sz w:val="28"/>
        </w:rPr>
        <w:lastRenderedPageBreak/>
        <w:t>Courses:</w:t>
      </w:r>
    </w:p>
    <w:p w14:paraId="62517465" w14:textId="69EB2B51" w:rsidR="004C407A" w:rsidRDefault="004C407A" w:rsidP="00D077E9">
      <w:pPr>
        <w:pStyle w:val="Heading1"/>
        <w:rPr>
          <w:b w:val="0"/>
          <w:sz w:val="28"/>
        </w:rPr>
      </w:pPr>
    </w:p>
    <w:p w14:paraId="7DE9C074" w14:textId="526954E6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6428FF54" wp14:editId="0AB810CE">
            <wp:extent cx="6309360" cy="5177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B67E" w14:textId="77777777" w:rsidR="00EB6D03" w:rsidRDefault="00EB6D03" w:rsidP="00D077E9">
      <w:pPr>
        <w:pStyle w:val="Heading1"/>
        <w:rPr>
          <w:b w:val="0"/>
          <w:sz w:val="28"/>
        </w:rPr>
      </w:pPr>
    </w:p>
    <w:p w14:paraId="24269B6F" w14:textId="77777777" w:rsidR="00EB6D03" w:rsidRDefault="00EB6D03" w:rsidP="00D077E9">
      <w:pPr>
        <w:pStyle w:val="Heading1"/>
        <w:rPr>
          <w:b w:val="0"/>
          <w:sz w:val="28"/>
        </w:rPr>
      </w:pPr>
    </w:p>
    <w:p w14:paraId="5A57D9CD" w14:textId="77777777" w:rsidR="00EB6D03" w:rsidRDefault="00EB6D03" w:rsidP="00D077E9">
      <w:pPr>
        <w:pStyle w:val="Heading1"/>
        <w:rPr>
          <w:b w:val="0"/>
          <w:sz w:val="28"/>
        </w:rPr>
      </w:pPr>
    </w:p>
    <w:p w14:paraId="27678474" w14:textId="77777777" w:rsidR="00EB6D03" w:rsidRDefault="00EB6D03" w:rsidP="00D077E9">
      <w:pPr>
        <w:pStyle w:val="Heading1"/>
        <w:rPr>
          <w:b w:val="0"/>
          <w:sz w:val="28"/>
        </w:rPr>
      </w:pPr>
    </w:p>
    <w:p w14:paraId="49239372" w14:textId="77777777" w:rsidR="00EB6D03" w:rsidRDefault="00EB6D03" w:rsidP="00D077E9">
      <w:pPr>
        <w:pStyle w:val="Heading1"/>
        <w:rPr>
          <w:b w:val="0"/>
          <w:sz w:val="28"/>
        </w:rPr>
      </w:pPr>
    </w:p>
    <w:p w14:paraId="4195A7ED" w14:textId="77777777" w:rsidR="00EB6D03" w:rsidRDefault="00EB6D03" w:rsidP="00D077E9">
      <w:pPr>
        <w:pStyle w:val="Heading1"/>
        <w:rPr>
          <w:b w:val="0"/>
          <w:sz w:val="28"/>
        </w:rPr>
      </w:pPr>
    </w:p>
    <w:p w14:paraId="2DEADFE3" w14:textId="74DC46D1" w:rsidR="004C407A" w:rsidRDefault="004C407A" w:rsidP="00D077E9">
      <w:pPr>
        <w:pStyle w:val="Heading1"/>
        <w:rPr>
          <w:b w:val="0"/>
          <w:sz w:val="28"/>
        </w:rPr>
      </w:pPr>
      <w:r>
        <w:rPr>
          <w:b w:val="0"/>
          <w:sz w:val="28"/>
        </w:rPr>
        <w:lastRenderedPageBreak/>
        <w:t>Teaching:</w:t>
      </w:r>
    </w:p>
    <w:p w14:paraId="77B73D26" w14:textId="6A5D5627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2FC91B6D" wp14:editId="32C27DB5">
            <wp:extent cx="6309360" cy="653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653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EEA9" w14:textId="77777777" w:rsidR="00DE175B" w:rsidRDefault="00DE175B" w:rsidP="00D077E9">
      <w:pPr>
        <w:pStyle w:val="Heading1"/>
        <w:rPr>
          <w:b w:val="0"/>
          <w:sz w:val="28"/>
        </w:rPr>
      </w:pPr>
    </w:p>
    <w:p w14:paraId="2993ED95" w14:textId="77777777" w:rsidR="00DE175B" w:rsidRDefault="00DE175B" w:rsidP="00D077E9">
      <w:pPr>
        <w:pStyle w:val="Heading1"/>
        <w:rPr>
          <w:b w:val="0"/>
          <w:sz w:val="28"/>
        </w:rPr>
      </w:pPr>
    </w:p>
    <w:p w14:paraId="5D2D109E" w14:textId="77777777" w:rsidR="00DE175B" w:rsidRDefault="00DE175B" w:rsidP="00D077E9">
      <w:pPr>
        <w:pStyle w:val="Heading1"/>
        <w:rPr>
          <w:b w:val="0"/>
          <w:sz w:val="28"/>
        </w:rPr>
      </w:pPr>
    </w:p>
    <w:p w14:paraId="19BF085D" w14:textId="2B0E4300" w:rsidR="004C407A" w:rsidRDefault="004C407A" w:rsidP="00D077E9">
      <w:pPr>
        <w:pStyle w:val="Heading1"/>
        <w:rPr>
          <w:b w:val="0"/>
          <w:sz w:val="28"/>
        </w:rPr>
      </w:pPr>
      <w:proofErr w:type="spellStart"/>
      <w:r>
        <w:rPr>
          <w:b w:val="0"/>
          <w:sz w:val="28"/>
        </w:rPr>
        <w:lastRenderedPageBreak/>
        <w:t>Teaching_with_data_input</w:t>
      </w:r>
      <w:proofErr w:type="spellEnd"/>
      <w:r>
        <w:rPr>
          <w:b w:val="0"/>
          <w:sz w:val="28"/>
        </w:rPr>
        <w:t>:</w:t>
      </w:r>
    </w:p>
    <w:p w14:paraId="42EC891F" w14:textId="2EAF1A31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1D9A6290" wp14:editId="37D98424">
            <wp:extent cx="6309360" cy="705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70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9DB9" w14:textId="25580D6F" w:rsidR="004C407A" w:rsidRDefault="004C407A" w:rsidP="00D077E9">
      <w:pPr>
        <w:pStyle w:val="Heading1"/>
        <w:rPr>
          <w:b w:val="0"/>
          <w:sz w:val="28"/>
        </w:rPr>
      </w:pPr>
    </w:p>
    <w:p w14:paraId="3E08291A" w14:textId="5A1D92C0" w:rsidR="00EB6D03" w:rsidRDefault="00EB6D03" w:rsidP="00D077E9">
      <w:pPr>
        <w:pStyle w:val="Heading1"/>
        <w:rPr>
          <w:b w:val="0"/>
          <w:sz w:val="28"/>
        </w:rPr>
      </w:pPr>
    </w:p>
    <w:p w14:paraId="3B93B474" w14:textId="77777777" w:rsidR="00EB6D03" w:rsidRDefault="00EB6D03" w:rsidP="00D077E9">
      <w:pPr>
        <w:pStyle w:val="Heading1"/>
        <w:rPr>
          <w:b w:val="0"/>
          <w:sz w:val="28"/>
        </w:rPr>
      </w:pPr>
    </w:p>
    <w:p w14:paraId="23A53E3A" w14:textId="15020148" w:rsidR="004C407A" w:rsidRDefault="004C407A" w:rsidP="00D077E9">
      <w:pPr>
        <w:pStyle w:val="Heading1"/>
        <w:rPr>
          <w:b w:val="0"/>
          <w:sz w:val="28"/>
        </w:rPr>
      </w:pPr>
      <w:r>
        <w:rPr>
          <w:b w:val="0"/>
          <w:sz w:val="28"/>
        </w:rPr>
        <w:t>Display_teaching_data:</w:t>
      </w:r>
    </w:p>
    <w:p w14:paraId="08F7DC6F" w14:textId="745DE182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1FF92BD0" wp14:editId="3EE50E2E">
            <wp:extent cx="6309360" cy="5285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4085" w14:textId="2C7EA4C7" w:rsidR="004C407A" w:rsidRDefault="004C407A" w:rsidP="00D077E9">
      <w:pPr>
        <w:pStyle w:val="Heading1"/>
        <w:rPr>
          <w:b w:val="0"/>
          <w:sz w:val="28"/>
        </w:rPr>
      </w:pPr>
    </w:p>
    <w:p w14:paraId="11842995" w14:textId="163BF0F4" w:rsidR="00EB6D03" w:rsidRDefault="00EB6D03" w:rsidP="00D077E9">
      <w:pPr>
        <w:pStyle w:val="Heading1"/>
        <w:rPr>
          <w:b w:val="0"/>
          <w:sz w:val="28"/>
        </w:rPr>
      </w:pPr>
    </w:p>
    <w:p w14:paraId="1497807C" w14:textId="1328BF3C" w:rsidR="00EB6D03" w:rsidRDefault="00EB6D03" w:rsidP="00D077E9">
      <w:pPr>
        <w:pStyle w:val="Heading1"/>
        <w:rPr>
          <w:b w:val="0"/>
          <w:sz w:val="28"/>
        </w:rPr>
      </w:pPr>
    </w:p>
    <w:p w14:paraId="1D3D1E64" w14:textId="4CC3A1A4" w:rsidR="00EB6D03" w:rsidRDefault="00EB6D03" w:rsidP="00D077E9">
      <w:pPr>
        <w:pStyle w:val="Heading1"/>
        <w:rPr>
          <w:b w:val="0"/>
          <w:sz w:val="28"/>
        </w:rPr>
      </w:pPr>
    </w:p>
    <w:p w14:paraId="081CFD14" w14:textId="5B259C57" w:rsidR="00EB6D03" w:rsidRDefault="00EB6D03" w:rsidP="00D077E9">
      <w:pPr>
        <w:pStyle w:val="Heading1"/>
        <w:rPr>
          <w:b w:val="0"/>
          <w:sz w:val="28"/>
        </w:rPr>
      </w:pPr>
    </w:p>
    <w:p w14:paraId="4CEB98A9" w14:textId="054C6A2F" w:rsidR="00EB6D03" w:rsidRDefault="00EB6D03" w:rsidP="00D077E9">
      <w:pPr>
        <w:pStyle w:val="Heading1"/>
        <w:rPr>
          <w:b w:val="0"/>
          <w:sz w:val="28"/>
        </w:rPr>
      </w:pPr>
    </w:p>
    <w:p w14:paraId="5F9237EE" w14:textId="77777777" w:rsidR="00EB6D03" w:rsidRDefault="00EB6D03" w:rsidP="00D077E9">
      <w:pPr>
        <w:pStyle w:val="Heading1"/>
        <w:rPr>
          <w:b w:val="0"/>
          <w:sz w:val="28"/>
        </w:rPr>
      </w:pPr>
    </w:p>
    <w:p w14:paraId="4299EBFA" w14:textId="6D5CC48E" w:rsidR="004C407A" w:rsidRDefault="004C407A" w:rsidP="00D077E9">
      <w:pPr>
        <w:pStyle w:val="Heading1"/>
        <w:rPr>
          <w:b w:val="0"/>
          <w:sz w:val="28"/>
        </w:rPr>
      </w:pPr>
      <w:proofErr w:type="spellStart"/>
      <w:r>
        <w:rPr>
          <w:b w:val="0"/>
          <w:sz w:val="28"/>
        </w:rPr>
        <w:t>GPA_Form</w:t>
      </w:r>
      <w:proofErr w:type="spellEnd"/>
      <w:r>
        <w:rPr>
          <w:b w:val="0"/>
          <w:sz w:val="28"/>
        </w:rPr>
        <w:t>:</w:t>
      </w:r>
    </w:p>
    <w:p w14:paraId="1AED6191" w14:textId="0D8B873F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6AAA81AA" wp14:editId="69D43894">
            <wp:extent cx="6309360" cy="5788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4DD0" w14:textId="77777777" w:rsidR="00EB6D03" w:rsidRDefault="00EB6D03" w:rsidP="00D077E9">
      <w:pPr>
        <w:pStyle w:val="Heading1"/>
        <w:rPr>
          <w:b w:val="0"/>
          <w:sz w:val="28"/>
        </w:rPr>
      </w:pPr>
    </w:p>
    <w:p w14:paraId="27F096CC" w14:textId="77777777" w:rsidR="00EB6D03" w:rsidRDefault="00EB6D03" w:rsidP="00D077E9">
      <w:pPr>
        <w:pStyle w:val="Heading1"/>
        <w:rPr>
          <w:b w:val="0"/>
          <w:sz w:val="28"/>
        </w:rPr>
      </w:pPr>
    </w:p>
    <w:p w14:paraId="50745857" w14:textId="77777777" w:rsidR="00EB6D03" w:rsidRDefault="00EB6D03" w:rsidP="00D077E9">
      <w:pPr>
        <w:pStyle w:val="Heading1"/>
        <w:rPr>
          <w:b w:val="0"/>
          <w:sz w:val="28"/>
        </w:rPr>
      </w:pPr>
    </w:p>
    <w:p w14:paraId="03F5B12D" w14:textId="77777777" w:rsidR="00EB6D03" w:rsidRDefault="00EB6D03" w:rsidP="00D077E9">
      <w:pPr>
        <w:pStyle w:val="Heading1"/>
        <w:rPr>
          <w:b w:val="0"/>
          <w:sz w:val="28"/>
        </w:rPr>
      </w:pPr>
    </w:p>
    <w:p w14:paraId="620D7C88" w14:textId="77777777" w:rsidR="00EB6D03" w:rsidRDefault="00EB6D03" w:rsidP="00D077E9">
      <w:pPr>
        <w:pStyle w:val="Heading1"/>
        <w:rPr>
          <w:b w:val="0"/>
          <w:sz w:val="28"/>
        </w:rPr>
      </w:pPr>
    </w:p>
    <w:p w14:paraId="3CD02A91" w14:textId="039ABB3B" w:rsidR="004C407A" w:rsidRDefault="004C407A" w:rsidP="00D077E9">
      <w:pPr>
        <w:pStyle w:val="Heading1"/>
        <w:rPr>
          <w:b w:val="0"/>
          <w:sz w:val="28"/>
        </w:rPr>
      </w:pPr>
      <w:proofErr w:type="spellStart"/>
      <w:r>
        <w:rPr>
          <w:b w:val="0"/>
          <w:sz w:val="28"/>
        </w:rPr>
        <w:t>GPA_data</w:t>
      </w:r>
      <w:proofErr w:type="spellEnd"/>
      <w:r>
        <w:rPr>
          <w:b w:val="0"/>
          <w:sz w:val="28"/>
        </w:rPr>
        <w:t>:</w:t>
      </w:r>
    </w:p>
    <w:p w14:paraId="4437201E" w14:textId="69651C0E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6CB1FA5E" wp14:editId="05AD6E17">
            <wp:extent cx="6309360" cy="5788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C3FD" w14:textId="77777777" w:rsidR="00EB6D03" w:rsidRDefault="00EB6D03" w:rsidP="00D077E9">
      <w:pPr>
        <w:pStyle w:val="Heading1"/>
        <w:rPr>
          <w:b w:val="0"/>
          <w:sz w:val="28"/>
        </w:rPr>
      </w:pPr>
    </w:p>
    <w:p w14:paraId="0AFF06D7" w14:textId="77777777" w:rsidR="00EB6D03" w:rsidRDefault="00EB6D03" w:rsidP="00D077E9">
      <w:pPr>
        <w:pStyle w:val="Heading1"/>
        <w:rPr>
          <w:b w:val="0"/>
          <w:sz w:val="28"/>
        </w:rPr>
      </w:pPr>
    </w:p>
    <w:p w14:paraId="08148569" w14:textId="77777777" w:rsidR="00EB6D03" w:rsidRDefault="00EB6D03" w:rsidP="00D077E9">
      <w:pPr>
        <w:pStyle w:val="Heading1"/>
        <w:rPr>
          <w:b w:val="0"/>
          <w:sz w:val="28"/>
        </w:rPr>
      </w:pPr>
    </w:p>
    <w:p w14:paraId="651572E2" w14:textId="77777777" w:rsidR="00EB6D03" w:rsidRDefault="00EB6D03" w:rsidP="00D077E9">
      <w:pPr>
        <w:pStyle w:val="Heading1"/>
        <w:rPr>
          <w:b w:val="0"/>
          <w:sz w:val="28"/>
        </w:rPr>
      </w:pPr>
    </w:p>
    <w:p w14:paraId="2C3FA19F" w14:textId="77777777" w:rsidR="00EB6D03" w:rsidRDefault="00EB6D03" w:rsidP="00D077E9">
      <w:pPr>
        <w:pStyle w:val="Heading1"/>
        <w:rPr>
          <w:b w:val="0"/>
          <w:sz w:val="28"/>
        </w:rPr>
      </w:pPr>
    </w:p>
    <w:p w14:paraId="3B3FF4F0" w14:textId="77777777" w:rsidR="00EB6D03" w:rsidRDefault="00EB6D03" w:rsidP="00D077E9">
      <w:pPr>
        <w:pStyle w:val="Heading1"/>
        <w:rPr>
          <w:b w:val="0"/>
          <w:sz w:val="28"/>
        </w:rPr>
      </w:pPr>
    </w:p>
    <w:p w14:paraId="66F22BA9" w14:textId="20280B23" w:rsidR="004C407A" w:rsidRDefault="004C407A" w:rsidP="00D077E9">
      <w:pPr>
        <w:pStyle w:val="Heading1"/>
        <w:rPr>
          <w:b w:val="0"/>
          <w:sz w:val="28"/>
        </w:rPr>
      </w:pPr>
      <w:proofErr w:type="spellStart"/>
      <w:r>
        <w:rPr>
          <w:b w:val="0"/>
          <w:sz w:val="28"/>
        </w:rPr>
        <w:t>Display_GPA_data</w:t>
      </w:r>
      <w:proofErr w:type="spellEnd"/>
      <w:r>
        <w:rPr>
          <w:b w:val="0"/>
          <w:sz w:val="28"/>
        </w:rPr>
        <w:t>:</w:t>
      </w:r>
    </w:p>
    <w:p w14:paraId="75E3239A" w14:textId="07D0B24D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4D220F66" wp14:editId="202A0A0F">
            <wp:extent cx="6309360" cy="4937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C7E2" w14:textId="77777777" w:rsidR="00EB6D03" w:rsidRDefault="00EB6D03" w:rsidP="00D077E9">
      <w:pPr>
        <w:pStyle w:val="Heading1"/>
        <w:rPr>
          <w:b w:val="0"/>
          <w:sz w:val="28"/>
        </w:rPr>
      </w:pPr>
    </w:p>
    <w:p w14:paraId="5B9CFF27" w14:textId="77777777" w:rsidR="00EB6D03" w:rsidRDefault="00EB6D03" w:rsidP="00D077E9">
      <w:pPr>
        <w:pStyle w:val="Heading1"/>
        <w:rPr>
          <w:b w:val="0"/>
          <w:sz w:val="28"/>
        </w:rPr>
      </w:pPr>
    </w:p>
    <w:p w14:paraId="50FE660D" w14:textId="73E5B644" w:rsidR="00EB6D03" w:rsidRDefault="002404F1" w:rsidP="00D077E9">
      <w:pPr>
        <w:pStyle w:val="Heading1"/>
      </w:pPr>
      <w:r>
        <w:t xml:space="preserve">Optional Pages - You can reuse any page from the existing Math &amp; CS Dept. website (Section 3) or create any page </w:t>
      </w:r>
      <w:r>
        <w:lastRenderedPageBreak/>
        <w:t xml:space="preserve">that you want to. You have 5 points </w:t>
      </w:r>
      <w:proofErr w:type="gramStart"/>
      <w:r>
        <w:t>bonus</w:t>
      </w:r>
      <w:proofErr w:type="gramEnd"/>
      <w:r>
        <w:t xml:space="preserve"> for each optional page and totally up to 10 points for this bonus.</w:t>
      </w:r>
    </w:p>
    <w:p w14:paraId="4E8E4876" w14:textId="07C28013" w:rsidR="002404F1" w:rsidRPr="002404F1" w:rsidRDefault="002404F1" w:rsidP="00D077E9">
      <w:pPr>
        <w:pStyle w:val="Heading1"/>
        <w:rPr>
          <w:i/>
          <w:iCs/>
          <w:sz w:val="28"/>
        </w:rPr>
      </w:pPr>
      <w:r w:rsidRPr="002404F1">
        <w:rPr>
          <w:i/>
          <w:iCs/>
        </w:rPr>
        <w:t xml:space="preserve">Here I have created </w:t>
      </w:r>
      <w:proofErr w:type="spellStart"/>
      <w:proofErr w:type="gramStart"/>
      <w:r w:rsidRPr="002404F1">
        <w:rPr>
          <w:i/>
          <w:iCs/>
        </w:rPr>
        <w:t>a</w:t>
      </w:r>
      <w:proofErr w:type="spellEnd"/>
      <w:proofErr w:type="gramEnd"/>
      <w:r w:rsidRPr="002404F1">
        <w:rPr>
          <w:i/>
          <w:iCs/>
        </w:rPr>
        <w:t xml:space="preserve"> extra page called contact us, and</w:t>
      </w:r>
      <w:bookmarkStart w:id="0" w:name="_GoBack"/>
      <w:bookmarkEnd w:id="0"/>
      <w:r w:rsidRPr="002404F1">
        <w:rPr>
          <w:i/>
          <w:iCs/>
        </w:rPr>
        <w:t xml:space="preserve"> screenshots are as below.</w:t>
      </w:r>
    </w:p>
    <w:p w14:paraId="2474DC62" w14:textId="77777777" w:rsidR="00EB6D03" w:rsidRDefault="00EB6D03" w:rsidP="00D077E9">
      <w:pPr>
        <w:pStyle w:val="Heading1"/>
        <w:rPr>
          <w:b w:val="0"/>
          <w:sz w:val="28"/>
        </w:rPr>
      </w:pPr>
    </w:p>
    <w:p w14:paraId="12905986" w14:textId="77777777" w:rsidR="00EB6D03" w:rsidRDefault="00EB6D03" w:rsidP="00D077E9">
      <w:pPr>
        <w:pStyle w:val="Heading1"/>
        <w:rPr>
          <w:b w:val="0"/>
          <w:sz w:val="28"/>
        </w:rPr>
      </w:pPr>
    </w:p>
    <w:p w14:paraId="5E4C297F" w14:textId="77777777" w:rsidR="00EB6D03" w:rsidRDefault="00EB6D03" w:rsidP="00D077E9">
      <w:pPr>
        <w:pStyle w:val="Heading1"/>
        <w:rPr>
          <w:b w:val="0"/>
          <w:sz w:val="28"/>
        </w:rPr>
      </w:pPr>
    </w:p>
    <w:p w14:paraId="6C54E712" w14:textId="46C713B7" w:rsidR="004C407A" w:rsidRDefault="004C407A" w:rsidP="00D077E9">
      <w:pPr>
        <w:pStyle w:val="Heading1"/>
        <w:rPr>
          <w:b w:val="0"/>
          <w:sz w:val="28"/>
        </w:rPr>
      </w:pPr>
      <w:proofErr w:type="spellStart"/>
      <w:r>
        <w:rPr>
          <w:b w:val="0"/>
          <w:sz w:val="28"/>
        </w:rPr>
        <w:t>ContactUs</w:t>
      </w:r>
      <w:proofErr w:type="spellEnd"/>
      <w:r>
        <w:rPr>
          <w:b w:val="0"/>
          <w:sz w:val="28"/>
        </w:rPr>
        <w:t>:</w:t>
      </w:r>
    </w:p>
    <w:p w14:paraId="4B40114A" w14:textId="54ADAAEF" w:rsidR="004C407A" w:rsidRDefault="004C407A" w:rsidP="00D077E9">
      <w:pPr>
        <w:pStyle w:val="Heading1"/>
        <w:rPr>
          <w:b w:val="0"/>
          <w:sz w:val="28"/>
        </w:rPr>
      </w:pPr>
      <w:r>
        <w:rPr>
          <w:noProof/>
        </w:rPr>
        <w:drawing>
          <wp:inline distT="0" distB="0" distL="0" distR="0" wp14:anchorId="3E20639B" wp14:editId="6D291C4A">
            <wp:extent cx="630936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823F" w14:textId="4128622F" w:rsidR="00EC1B82" w:rsidRDefault="00EC1B82" w:rsidP="00D077E9">
      <w:pPr>
        <w:pStyle w:val="Heading1"/>
        <w:rPr>
          <w:b w:val="0"/>
          <w:sz w:val="28"/>
        </w:rPr>
      </w:pPr>
    </w:p>
    <w:p w14:paraId="454B80DD" w14:textId="7C9B6550" w:rsidR="00EC1B82" w:rsidRDefault="00EC1B82" w:rsidP="00D077E9">
      <w:pPr>
        <w:pStyle w:val="Heading1"/>
        <w:rPr>
          <w:b w:val="0"/>
          <w:sz w:val="28"/>
        </w:rPr>
      </w:pPr>
    </w:p>
    <w:p w14:paraId="708AB5C1" w14:textId="146BAB85" w:rsidR="00EC1B82" w:rsidRDefault="00EC1B82" w:rsidP="00D077E9">
      <w:pPr>
        <w:pStyle w:val="Heading1"/>
        <w:rPr>
          <w:b w:val="0"/>
          <w:sz w:val="28"/>
        </w:rPr>
      </w:pPr>
    </w:p>
    <w:p w14:paraId="019FD148" w14:textId="6B2C60F7" w:rsidR="00EC1B82" w:rsidRDefault="00EC1B82" w:rsidP="00D077E9">
      <w:pPr>
        <w:pStyle w:val="Heading1"/>
        <w:rPr>
          <w:b w:val="0"/>
          <w:sz w:val="28"/>
        </w:rPr>
      </w:pPr>
    </w:p>
    <w:p w14:paraId="2090CB36" w14:textId="6DD08FC9" w:rsidR="00EC1B82" w:rsidRDefault="00EC1B82" w:rsidP="00D077E9">
      <w:pPr>
        <w:pStyle w:val="Heading1"/>
        <w:rPr>
          <w:b w:val="0"/>
          <w:sz w:val="28"/>
        </w:rPr>
      </w:pPr>
    </w:p>
    <w:p w14:paraId="7529028F" w14:textId="4154218F" w:rsidR="00EC1B82" w:rsidRDefault="00EC1B82" w:rsidP="00D077E9">
      <w:pPr>
        <w:pStyle w:val="Heading1"/>
        <w:rPr>
          <w:b w:val="0"/>
          <w:sz w:val="28"/>
        </w:rPr>
      </w:pPr>
    </w:p>
    <w:p w14:paraId="53983D4B" w14:textId="127457FE" w:rsidR="00EC1B82" w:rsidRDefault="00EC1B82" w:rsidP="00D077E9">
      <w:pPr>
        <w:pStyle w:val="Heading1"/>
        <w:rPr>
          <w:b w:val="0"/>
          <w:sz w:val="28"/>
        </w:rPr>
      </w:pPr>
    </w:p>
    <w:p w14:paraId="14605469" w14:textId="4E930F45" w:rsidR="00EC1B82" w:rsidRDefault="00EC1B82" w:rsidP="00D077E9">
      <w:pPr>
        <w:pStyle w:val="Heading1"/>
        <w:rPr>
          <w:b w:val="0"/>
          <w:sz w:val="28"/>
        </w:rPr>
      </w:pPr>
    </w:p>
    <w:p w14:paraId="7ABD9CB6" w14:textId="5731D95E" w:rsidR="00EC1B82" w:rsidRDefault="00EC1B82" w:rsidP="00D077E9">
      <w:pPr>
        <w:pStyle w:val="Heading1"/>
        <w:rPr>
          <w:b w:val="0"/>
          <w:sz w:val="28"/>
        </w:rPr>
      </w:pPr>
    </w:p>
    <w:p w14:paraId="2E6CD0AD" w14:textId="1F8E5B69" w:rsidR="00EC1B82" w:rsidRDefault="00EC1B82" w:rsidP="00D077E9">
      <w:pPr>
        <w:pStyle w:val="Heading1"/>
        <w:rPr>
          <w:b w:val="0"/>
          <w:sz w:val="28"/>
        </w:rPr>
      </w:pPr>
    </w:p>
    <w:p w14:paraId="33558777" w14:textId="733A9C2C" w:rsidR="00EC1B82" w:rsidRDefault="00EC1B82" w:rsidP="00D077E9">
      <w:pPr>
        <w:pStyle w:val="Heading1"/>
        <w:rPr>
          <w:b w:val="0"/>
          <w:sz w:val="28"/>
        </w:rPr>
      </w:pPr>
    </w:p>
    <w:sectPr w:rsidR="00EC1B82" w:rsidSect="00DF027C">
      <w:headerReference w:type="default" r:id="rId17"/>
      <w:footerReference w:type="default" r:id="rId18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89CC6C" w14:textId="77777777" w:rsidR="00200A5E" w:rsidRDefault="00200A5E">
      <w:r>
        <w:separator/>
      </w:r>
    </w:p>
    <w:p w14:paraId="5873FC89" w14:textId="77777777" w:rsidR="00200A5E" w:rsidRDefault="00200A5E"/>
  </w:endnote>
  <w:endnote w:type="continuationSeparator" w:id="0">
    <w:p w14:paraId="05C3E8F2" w14:textId="77777777" w:rsidR="00200A5E" w:rsidRDefault="00200A5E">
      <w:r>
        <w:continuationSeparator/>
      </w:r>
    </w:p>
    <w:p w14:paraId="47CC4F46" w14:textId="77777777" w:rsidR="00200A5E" w:rsidRDefault="00200A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F055E6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F1C10D4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10BA8B" w14:textId="77777777" w:rsidR="00200A5E" w:rsidRDefault="00200A5E">
      <w:r>
        <w:separator/>
      </w:r>
    </w:p>
    <w:p w14:paraId="2AD1461B" w14:textId="77777777" w:rsidR="00200A5E" w:rsidRDefault="00200A5E"/>
  </w:footnote>
  <w:footnote w:type="continuationSeparator" w:id="0">
    <w:p w14:paraId="49F767FA" w14:textId="77777777" w:rsidR="00200A5E" w:rsidRDefault="00200A5E">
      <w:r>
        <w:continuationSeparator/>
      </w:r>
    </w:p>
    <w:p w14:paraId="335CCCE5" w14:textId="77777777" w:rsidR="00200A5E" w:rsidRDefault="00200A5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632E62" w:themeColor="text2"/>
        <w:left w:val="single" w:sz="36" w:space="0" w:color="632E62" w:themeColor="text2"/>
        <w:bottom w:val="single" w:sz="36" w:space="0" w:color="632E62" w:themeColor="text2"/>
        <w:right w:val="single" w:sz="36" w:space="0" w:color="632E62" w:themeColor="text2"/>
        <w:insideH w:val="single" w:sz="36" w:space="0" w:color="632E62" w:themeColor="text2"/>
        <w:insideV w:val="single" w:sz="36" w:space="0" w:color="632E62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35D0D8EC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755DD9" w:themeColor="accent3"/>
            <w:right w:val="nil"/>
          </w:tcBorders>
        </w:tcPr>
        <w:p w14:paraId="2CB84F8F" w14:textId="77777777" w:rsidR="00D077E9" w:rsidRDefault="00D077E9">
          <w:pPr>
            <w:pStyle w:val="Header"/>
          </w:pPr>
        </w:p>
      </w:tc>
    </w:tr>
  </w:tbl>
  <w:p w14:paraId="281EA383" w14:textId="77777777" w:rsidR="00D077E9" w:rsidRDefault="00D077E9" w:rsidP="00D077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07A"/>
    <w:rsid w:val="0002482E"/>
    <w:rsid w:val="00050324"/>
    <w:rsid w:val="000A0150"/>
    <w:rsid w:val="000E63C9"/>
    <w:rsid w:val="00130E9D"/>
    <w:rsid w:val="00150A6D"/>
    <w:rsid w:val="00185B35"/>
    <w:rsid w:val="001D7F88"/>
    <w:rsid w:val="001F21EF"/>
    <w:rsid w:val="001F2BC8"/>
    <w:rsid w:val="001F5F6B"/>
    <w:rsid w:val="00200A5E"/>
    <w:rsid w:val="002404F1"/>
    <w:rsid w:val="00243EBC"/>
    <w:rsid w:val="00246A35"/>
    <w:rsid w:val="00284348"/>
    <w:rsid w:val="002F2AF4"/>
    <w:rsid w:val="002F51F5"/>
    <w:rsid w:val="00312137"/>
    <w:rsid w:val="00330359"/>
    <w:rsid w:val="0033762F"/>
    <w:rsid w:val="00366C7E"/>
    <w:rsid w:val="00384EA3"/>
    <w:rsid w:val="003A39A1"/>
    <w:rsid w:val="003C2191"/>
    <w:rsid w:val="003D3863"/>
    <w:rsid w:val="004110DE"/>
    <w:rsid w:val="00421EDA"/>
    <w:rsid w:val="0044085A"/>
    <w:rsid w:val="004B21A5"/>
    <w:rsid w:val="004C407A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B1FEE"/>
    <w:rsid w:val="00902B12"/>
    <w:rsid w:val="00903C32"/>
    <w:rsid w:val="00916B16"/>
    <w:rsid w:val="009173B9"/>
    <w:rsid w:val="0093335D"/>
    <w:rsid w:val="0093613E"/>
    <w:rsid w:val="00943026"/>
    <w:rsid w:val="00966B81"/>
    <w:rsid w:val="00990DE7"/>
    <w:rsid w:val="009C7720"/>
    <w:rsid w:val="00A23AFA"/>
    <w:rsid w:val="00A31B3E"/>
    <w:rsid w:val="00A532F3"/>
    <w:rsid w:val="00A8489E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175B"/>
    <w:rsid w:val="00DE213F"/>
    <w:rsid w:val="00DF027C"/>
    <w:rsid w:val="00E00A32"/>
    <w:rsid w:val="00E22ACD"/>
    <w:rsid w:val="00E620B0"/>
    <w:rsid w:val="00E81B40"/>
    <w:rsid w:val="00EB6D03"/>
    <w:rsid w:val="00EC1B82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7340E9"/>
  <w15:docId w15:val="{00C7C85B-3601-465E-8A5D-E6464DD40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632E62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492249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632E62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632E62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492249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632E62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632E62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632E62" w:themeColor="text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upesh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7911D77F3A04891A42812C1417E6E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9E29A7-C1C0-4E04-A63C-7C71CC71BB4B}"/>
      </w:docPartPr>
      <w:docPartBody>
        <w:p w:rsidR="00DA123C" w:rsidRDefault="009941A3">
          <w:pPr>
            <w:pStyle w:val="E7911D77F3A04891A42812C1417E6EAA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December 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4BE0CA03000749FAB6464C309A593D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A844E3-8E10-4266-8632-6AF051B7AB3D}"/>
      </w:docPartPr>
      <w:docPartBody>
        <w:p w:rsidR="00DA123C" w:rsidRDefault="009941A3">
          <w:pPr>
            <w:pStyle w:val="4BE0CA03000749FAB6464C309A593DE1"/>
          </w:pPr>
          <w:r>
            <w:t>COMPANY NAME</w:t>
          </w:r>
        </w:p>
      </w:docPartBody>
    </w:docPart>
    <w:docPart>
      <w:docPartPr>
        <w:name w:val="FDDCFE7D92684A069B665321EBB535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6C5636-0109-4EDD-88C2-D3399D1E8067}"/>
      </w:docPartPr>
      <w:docPartBody>
        <w:p w:rsidR="00DA123C" w:rsidRDefault="009941A3">
          <w:pPr>
            <w:pStyle w:val="FDDCFE7D92684A069B665321EBB535A9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1A3"/>
    <w:rsid w:val="009941A3"/>
    <w:rsid w:val="00DA123C"/>
    <w:rsid w:val="00EA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E7911D77F3A04891A42812C1417E6EAA">
    <w:name w:val="E7911D77F3A04891A42812C1417E6EAA"/>
  </w:style>
  <w:style w:type="paragraph" w:customStyle="1" w:styleId="4BE0CA03000749FAB6464C309A593DE1">
    <w:name w:val="4BE0CA03000749FAB6464C309A593DE1"/>
  </w:style>
  <w:style w:type="paragraph" w:customStyle="1" w:styleId="FDDCFE7D92684A069B665321EBB535A9">
    <w:name w:val="FDDCFE7D92684A069B665321EBB535A9"/>
  </w:style>
  <w:style w:type="paragraph" w:customStyle="1" w:styleId="5ED6DB4DEDBF4E1EA831373DDD5DA9AF">
    <w:name w:val="5ED6DB4DEDBF4E1EA831373DDD5DA9AF"/>
  </w:style>
  <w:style w:type="paragraph" w:customStyle="1" w:styleId="5430181653614AE4B31B23338B987066">
    <w:name w:val="5430181653614AE4B31B23338B987066"/>
  </w:style>
  <w:style w:type="paragraph" w:customStyle="1" w:styleId="B7E2088E158147B38C36DAFE1FF58F1C">
    <w:name w:val="B7E2088E158147B38C36DAFE1FF58F1C"/>
  </w:style>
  <w:style w:type="paragraph" w:customStyle="1" w:styleId="EC7EF152D650442797ACEFC3807E5AC4">
    <w:name w:val="EC7EF152D650442797ACEFC3807E5AC4"/>
  </w:style>
  <w:style w:type="paragraph" w:customStyle="1" w:styleId="B13BF0B5574842F698787C909A840CE8">
    <w:name w:val="B13BF0B5574842F698787C909A840CE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AISHWARYA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35</TotalTime>
  <Pages>11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Aishwarya</dc:creator>
  <cp:keywords/>
  <cp:lastModifiedBy>aishuom@outlook.com</cp:lastModifiedBy>
  <cp:revision>10</cp:revision>
  <cp:lastPrinted>2020-12-04T08:29:00Z</cp:lastPrinted>
  <dcterms:created xsi:type="dcterms:W3CDTF">2020-12-04T08:02:00Z</dcterms:created>
  <dcterms:modified xsi:type="dcterms:W3CDTF">2020-12-05T02:05:00Z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